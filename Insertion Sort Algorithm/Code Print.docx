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606" w:rsidRDefault="00576606">
      <w:pPr>
        <w:rPr>
          <w:noProof/>
          <w:lang w:eastAsia="en-GB"/>
        </w:rPr>
      </w:pPr>
    </w:p>
    <w:p w:rsidR="001E17CC" w:rsidRDefault="00576606">
      <w:bookmarkStart w:id="0" w:name="_GoBack"/>
      <w:r>
        <w:rPr>
          <w:noProof/>
          <w:lang w:eastAsia="en-GB"/>
        </w:rPr>
        <w:drawing>
          <wp:inline distT="0" distB="0" distL="0" distR="0" wp14:anchorId="643B4CA0" wp14:editId="4A118D99">
            <wp:extent cx="7781925" cy="49225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301" t="13295" r="52969" b="46524"/>
                    <a:stretch/>
                  </pic:blipFill>
                  <pic:spPr bwMode="auto">
                    <a:xfrm>
                      <a:off x="0" y="0"/>
                      <a:ext cx="7813339" cy="4942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E17CC" w:rsidSect="00576606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606" w:rsidRDefault="00576606" w:rsidP="00576606">
      <w:pPr>
        <w:spacing w:after="0" w:line="240" w:lineRule="auto"/>
      </w:pPr>
      <w:r>
        <w:separator/>
      </w:r>
    </w:p>
  </w:endnote>
  <w:endnote w:type="continuationSeparator" w:id="0">
    <w:p w:rsidR="00576606" w:rsidRDefault="00576606" w:rsidP="00576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606" w:rsidRDefault="00576606" w:rsidP="00576606">
      <w:pPr>
        <w:spacing w:after="0" w:line="240" w:lineRule="auto"/>
      </w:pPr>
      <w:r>
        <w:separator/>
      </w:r>
    </w:p>
  </w:footnote>
  <w:footnote w:type="continuationSeparator" w:id="0">
    <w:p w:rsidR="00576606" w:rsidRDefault="00576606" w:rsidP="00576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606" w:rsidRDefault="00576606" w:rsidP="00576606">
    <w:pPr>
      <w:pStyle w:val="Header"/>
      <w:ind w:left="4513" w:hanging="4513"/>
    </w:pPr>
    <w:r>
      <w:t>Tahir Sidik Mia</w:t>
    </w:r>
  </w:p>
  <w:p w:rsidR="00576606" w:rsidRDefault="005766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606"/>
    <w:rsid w:val="0010671D"/>
    <w:rsid w:val="003E4A20"/>
    <w:rsid w:val="00576606"/>
    <w:rsid w:val="00856AE0"/>
    <w:rsid w:val="00AF27A8"/>
    <w:rsid w:val="00C5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E14AB-3AF7-4692-BA4E-815209CB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606"/>
  </w:style>
  <w:style w:type="paragraph" w:styleId="Footer">
    <w:name w:val="footer"/>
    <w:basedOn w:val="Normal"/>
    <w:link w:val="FooterChar"/>
    <w:uiPriority w:val="99"/>
    <w:unhideWhenUsed/>
    <w:rsid w:val="00576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EEAE1EFF</Template>
  <TotalTime>2</TotalTime>
  <Pages>1</Pages>
  <Words>0</Words>
  <Characters>2</Characters>
  <Application>Microsoft Office Word</Application>
  <DocSecurity>0</DocSecurity>
  <Lines>1</Lines>
  <Paragraphs>1</Paragraphs>
  <ScaleCrop>false</ScaleCrop>
  <Company>Rushey Mead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Sidik Mia</dc:creator>
  <cp:keywords/>
  <dc:description/>
  <cp:lastModifiedBy>Tahir Sidik Mia</cp:lastModifiedBy>
  <cp:revision>1</cp:revision>
  <dcterms:created xsi:type="dcterms:W3CDTF">2017-06-22T12:58:00Z</dcterms:created>
  <dcterms:modified xsi:type="dcterms:W3CDTF">2017-06-22T13:00:00Z</dcterms:modified>
</cp:coreProperties>
</file>