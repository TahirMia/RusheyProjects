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7CC" w:rsidRDefault="00DD7229" w:rsidP="00DD7229">
      <w:pPr>
        <w:pStyle w:val="Title"/>
        <w:jc w:val="center"/>
      </w:pPr>
      <w:bookmarkStart w:id="0" w:name="_GoBack"/>
      <w:bookmarkEnd w:id="0"/>
      <w:r>
        <w:t>Student Administration</w:t>
      </w:r>
    </w:p>
    <w:p w:rsidR="00DD7229" w:rsidRDefault="00DD7229" w:rsidP="00DD7229"/>
    <w:p w:rsidR="00DD7229" w:rsidRDefault="00DD7229" w:rsidP="00DD7229"/>
    <w:p w:rsidR="002D2515" w:rsidRDefault="002D2515" w:rsidP="002D2515">
      <w:r>
        <w:t>An 11 to 18 school that helps to manage student administration, the software should allow the user to enter the first and surname of each student and then their year and tutor group. There are 4 tutor groups: Red, Green, Blue, and Yellow. The aim is to allow the user to enter the details see if the data entered is acceptable: To check if the student and year/tutor group actually exists or is valid.</w:t>
      </w:r>
    </w:p>
    <w:p w:rsidR="002D2515" w:rsidRDefault="002D2515" w:rsidP="002D2515"/>
    <w:p w:rsidR="002D2515" w:rsidRDefault="002D2515" w:rsidP="002D2515">
      <w:r>
        <w:t>Requirements:</w:t>
      </w:r>
    </w:p>
    <w:p w:rsidR="002D2515" w:rsidRDefault="002D2515" w:rsidP="002D2515">
      <w:pPr>
        <w:pStyle w:val="ListParagraph"/>
        <w:numPr>
          <w:ilvl w:val="0"/>
          <w:numId w:val="1"/>
        </w:numPr>
      </w:pPr>
      <w:r>
        <w:t xml:space="preserve">To be able to identify a user </w:t>
      </w:r>
    </w:p>
    <w:p w:rsidR="002D2515" w:rsidRDefault="002D2515" w:rsidP="002D2515">
      <w:pPr>
        <w:pStyle w:val="ListParagraph"/>
        <w:numPr>
          <w:ilvl w:val="0"/>
          <w:numId w:val="1"/>
        </w:numPr>
      </w:pPr>
      <w:r>
        <w:t>To be able to find a year group</w:t>
      </w:r>
    </w:p>
    <w:p w:rsidR="002D2515" w:rsidRDefault="002D2515" w:rsidP="002D2515">
      <w:pPr>
        <w:pStyle w:val="ListParagraph"/>
        <w:numPr>
          <w:ilvl w:val="0"/>
          <w:numId w:val="1"/>
        </w:numPr>
      </w:pPr>
      <w:r>
        <w:t>To be able to find a tutor group</w:t>
      </w:r>
    </w:p>
    <w:p w:rsidR="002D2515" w:rsidRDefault="002D2515" w:rsidP="002D2515">
      <w:pPr>
        <w:pStyle w:val="ListParagraph"/>
        <w:numPr>
          <w:ilvl w:val="0"/>
          <w:numId w:val="1"/>
        </w:numPr>
      </w:pPr>
      <w:r>
        <w:t>To identify a valid year group</w:t>
      </w:r>
    </w:p>
    <w:p w:rsidR="002D2515" w:rsidRDefault="002D2515" w:rsidP="002D2515">
      <w:pPr>
        <w:pStyle w:val="ListParagraph"/>
        <w:numPr>
          <w:ilvl w:val="0"/>
          <w:numId w:val="1"/>
        </w:numPr>
      </w:pPr>
      <w:r>
        <w:t>To identify a  valid tutor group</w:t>
      </w:r>
    </w:p>
    <w:p w:rsidR="002D2515" w:rsidRDefault="002D2515" w:rsidP="002D2515">
      <w:pPr>
        <w:pStyle w:val="ListParagraph"/>
        <w:numPr>
          <w:ilvl w:val="0"/>
          <w:numId w:val="1"/>
        </w:numPr>
      </w:pPr>
      <w:r>
        <w:t>To see that a user meets all the valid specifications</w:t>
      </w:r>
    </w:p>
    <w:p w:rsidR="002D2515" w:rsidRDefault="002D2515" w:rsidP="002D2515"/>
    <w:p w:rsidR="009232A7" w:rsidRPr="00DD7229" w:rsidRDefault="009232A7" w:rsidP="002D2515">
      <w:r>
        <w:t>Project to be completed in 5 weeks – ETA 25</w:t>
      </w:r>
      <w:r w:rsidRPr="009232A7">
        <w:rPr>
          <w:vertAlign w:val="superscript"/>
        </w:rPr>
        <w:t>th</w:t>
      </w:r>
      <w:r>
        <w:t xml:space="preserve"> April 2017</w:t>
      </w:r>
    </w:p>
    <w:sectPr w:rsidR="009232A7" w:rsidRPr="00DD722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2A7" w:rsidRDefault="009232A7" w:rsidP="009232A7">
      <w:pPr>
        <w:spacing w:after="0" w:line="240" w:lineRule="auto"/>
      </w:pPr>
      <w:r>
        <w:separator/>
      </w:r>
    </w:p>
  </w:endnote>
  <w:endnote w:type="continuationSeparator" w:id="0">
    <w:p w:rsidR="009232A7" w:rsidRDefault="009232A7" w:rsidP="00923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2A7" w:rsidRDefault="009232A7" w:rsidP="009232A7">
      <w:pPr>
        <w:spacing w:after="0" w:line="240" w:lineRule="auto"/>
      </w:pPr>
      <w:r>
        <w:separator/>
      </w:r>
    </w:p>
  </w:footnote>
  <w:footnote w:type="continuationSeparator" w:id="0">
    <w:p w:rsidR="009232A7" w:rsidRDefault="009232A7" w:rsidP="009232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2A7" w:rsidRDefault="009232A7">
    <w:pPr>
      <w:pStyle w:val="Header"/>
    </w:pPr>
    <w:r>
      <w:t>Tahir Sidik Mia</w:t>
    </w:r>
    <w:r>
      <w:tab/>
    </w:r>
    <w:r>
      <w:tab/>
      <w:t>21</w:t>
    </w:r>
    <w:r w:rsidRPr="009232A7">
      <w:rPr>
        <w:vertAlign w:val="superscript"/>
      </w:rPr>
      <w:t>st</w:t>
    </w:r>
    <w:r>
      <w:t xml:space="preserve"> March 2017</w:t>
    </w:r>
  </w:p>
  <w:p w:rsidR="009232A7" w:rsidRDefault="009232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87390E"/>
    <w:multiLevelType w:val="hybridMultilevel"/>
    <w:tmpl w:val="01FC8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229"/>
    <w:rsid w:val="0010671D"/>
    <w:rsid w:val="002D2515"/>
    <w:rsid w:val="003E4A20"/>
    <w:rsid w:val="00856AE0"/>
    <w:rsid w:val="009232A7"/>
    <w:rsid w:val="00AF27A8"/>
    <w:rsid w:val="00C537AA"/>
    <w:rsid w:val="00DD7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48F80-7D54-4EBE-BE83-59B52B03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2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2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2515"/>
    <w:pPr>
      <w:ind w:left="720"/>
      <w:contextualSpacing/>
    </w:pPr>
  </w:style>
  <w:style w:type="paragraph" w:styleId="Header">
    <w:name w:val="header"/>
    <w:basedOn w:val="Normal"/>
    <w:link w:val="HeaderChar"/>
    <w:uiPriority w:val="99"/>
    <w:unhideWhenUsed/>
    <w:rsid w:val="009232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2A7"/>
  </w:style>
  <w:style w:type="paragraph" w:styleId="Footer">
    <w:name w:val="footer"/>
    <w:basedOn w:val="Normal"/>
    <w:link w:val="FooterChar"/>
    <w:uiPriority w:val="99"/>
    <w:unhideWhenUsed/>
    <w:rsid w:val="009232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38CD694A</Template>
  <TotalTime>12</TotalTime>
  <Pages>1</Pages>
  <Words>106</Words>
  <Characters>608</Characters>
  <Application>Microsoft Office Word</Application>
  <DocSecurity>0</DocSecurity>
  <Lines>5</Lines>
  <Paragraphs>1</Paragraphs>
  <ScaleCrop>false</ScaleCrop>
  <Company>Rushey Mead</Company>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Sidik Mia</dc:creator>
  <cp:keywords/>
  <dc:description/>
  <cp:lastModifiedBy>Tahir Sidik Mia</cp:lastModifiedBy>
  <cp:revision>3</cp:revision>
  <dcterms:created xsi:type="dcterms:W3CDTF">2017-03-21T09:24:00Z</dcterms:created>
  <dcterms:modified xsi:type="dcterms:W3CDTF">2017-03-21T09:36:00Z</dcterms:modified>
</cp:coreProperties>
</file>