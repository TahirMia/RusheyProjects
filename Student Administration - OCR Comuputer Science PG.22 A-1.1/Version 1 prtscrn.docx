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7CC" w:rsidRDefault="005B03DC">
      <w:pPr>
        <w:rPr>
          <w:noProof/>
          <w:lang w:eastAsia="en-GB"/>
        </w:rPr>
      </w:pPr>
      <w:r>
        <w:rPr>
          <w:noProof/>
          <w:lang w:eastAsia="en-GB"/>
        </w:rPr>
        <w:t xml:space="preserve">    </w:t>
      </w:r>
      <w:r w:rsidR="006936FF">
        <w:rPr>
          <w:noProof/>
          <w:lang w:eastAsia="en-GB"/>
        </w:rPr>
        <w:drawing>
          <wp:inline distT="0" distB="0" distL="0" distR="0" wp14:anchorId="273DB34F" wp14:editId="05149D2B">
            <wp:extent cx="9556026" cy="1471462"/>
            <wp:effectExtent l="3492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023" r="19067" b="72818"/>
                    <a:stretch/>
                  </pic:blipFill>
                  <pic:spPr bwMode="auto">
                    <a:xfrm rot="16200000">
                      <a:off x="0" y="0"/>
                      <a:ext cx="9646365" cy="1485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17C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E34" w:rsidRDefault="00A45E34" w:rsidP="00A45E34">
      <w:pPr>
        <w:spacing w:after="0" w:line="240" w:lineRule="auto"/>
      </w:pPr>
      <w:r>
        <w:separator/>
      </w:r>
    </w:p>
  </w:endnote>
  <w:endnote w:type="continuationSeparator" w:id="0">
    <w:p w:rsidR="00A45E34" w:rsidRDefault="00A45E34" w:rsidP="00A45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E34" w:rsidRDefault="00A45E34" w:rsidP="00A45E34">
      <w:pPr>
        <w:spacing w:after="0" w:line="240" w:lineRule="auto"/>
      </w:pPr>
      <w:r>
        <w:separator/>
      </w:r>
    </w:p>
  </w:footnote>
  <w:footnote w:type="continuationSeparator" w:id="0">
    <w:p w:rsidR="00A45E34" w:rsidRDefault="00A45E34" w:rsidP="00A45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E34" w:rsidRDefault="00A45E34">
    <w:pPr>
      <w:pStyle w:val="Header"/>
    </w:pPr>
    <w:r>
      <w:t>Tahir Sidik Mia</w:t>
    </w:r>
  </w:p>
  <w:p w:rsidR="00A45E34" w:rsidRDefault="00A45E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34"/>
    <w:rsid w:val="0010671D"/>
    <w:rsid w:val="003E4A20"/>
    <w:rsid w:val="005B03DC"/>
    <w:rsid w:val="006936FF"/>
    <w:rsid w:val="00856AE0"/>
    <w:rsid w:val="00A45E34"/>
    <w:rsid w:val="00AF27A8"/>
    <w:rsid w:val="00C5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F89CF-F3B9-4449-B978-A12DACC2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E34"/>
  </w:style>
  <w:style w:type="paragraph" w:styleId="Footer">
    <w:name w:val="footer"/>
    <w:basedOn w:val="Normal"/>
    <w:link w:val="FooterChar"/>
    <w:uiPriority w:val="99"/>
    <w:unhideWhenUsed/>
    <w:rsid w:val="00A4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E34"/>
  </w:style>
  <w:style w:type="paragraph" w:styleId="BalloonText">
    <w:name w:val="Balloon Text"/>
    <w:basedOn w:val="Normal"/>
    <w:link w:val="BalloonTextChar"/>
    <w:uiPriority w:val="99"/>
    <w:semiHidden/>
    <w:unhideWhenUsed/>
    <w:rsid w:val="005B03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3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275A2F14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Rushey Mead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Sidik Mia</dc:creator>
  <cp:keywords/>
  <dc:description/>
  <cp:lastModifiedBy>Tahir Sidik Mia</cp:lastModifiedBy>
  <cp:revision>3</cp:revision>
  <cp:lastPrinted>2017-04-06T13:18:00Z</cp:lastPrinted>
  <dcterms:created xsi:type="dcterms:W3CDTF">2017-04-04T08:42:00Z</dcterms:created>
  <dcterms:modified xsi:type="dcterms:W3CDTF">2017-04-06T13:22:00Z</dcterms:modified>
</cp:coreProperties>
</file>