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62" w:rsidRDefault="00760F62">
      <w:pPr>
        <w:rPr>
          <w:noProof/>
          <w:lang w:eastAsia="en-GB"/>
        </w:rPr>
      </w:pPr>
    </w:p>
    <w:p w:rsidR="001E17CC" w:rsidRDefault="00760F62">
      <w:r>
        <w:rPr>
          <w:noProof/>
          <w:lang w:eastAsia="en-GB"/>
        </w:rPr>
        <w:drawing>
          <wp:inline distT="0" distB="0" distL="0" distR="0" wp14:anchorId="1FB972B1" wp14:editId="57567EE4">
            <wp:extent cx="4543425" cy="49669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14" r="76562" b="50034"/>
                    <a:stretch/>
                  </pic:blipFill>
                  <pic:spPr bwMode="auto">
                    <a:xfrm>
                      <a:off x="0" y="0"/>
                      <a:ext cx="4561962" cy="498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7CC" w:rsidSect="00760F6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62" w:rsidRDefault="00760F62" w:rsidP="00760F62">
      <w:pPr>
        <w:spacing w:after="0" w:line="240" w:lineRule="auto"/>
      </w:pPr>
      <w:r>
        <w:separator/>
      </w:r>
    </w:p>
  </w:endnote>
  <w:endnote w:type="continuationSeparator" w:id="0">
    <w:p w:rsidR="00760F62" w:rsidRDefault="00760F62" w:rsidP="0076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62" w:rsidRDefault="00760F62" w:rsidP="00760F62">
      <w:pPr>
        <w:spacing w:after="0" w:line="240" w:lineRule="auto"/>
      </w:pPr>
      <w:r>
        <w:separator/>
      </w:r>
    </w:p>
  </w:footnote>
  <w:footnote w:type="continuationSeparator" w:id="0">
    <w:p w:rsidR="00760F62" w:rsidRDefault="00760F62" w:rsidP="0076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F62" w:rsidRDefault="00760F62">
    <w:pPr>
      <w:pStyle w:val="Header"/>
    </w:pPr>
    <w:r>
      <w:t>Tahir Sidik Mia</w:t>
    </w:r>
  </w:p>
  <w:p w:rsidR="00760F62" w:rsidRDefault="00760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62"/>
    <w:rsid w:val="0010671D"/>
    <w:rsid w:val="003E4A20"/>
    <w:rsid w:val="00760F62"/>
    <w:rsid w:val="00856AE0"/>
    <w:rsid w:val="00AF27A8"/>
    <w:rsid w:val="00C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573F1-D246-4706-917F-34EB7AF6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62"/>
  </w:style>
  <w:style w:type="paragraph" w:styleId="Footer">
    <w:name w:val="footer"/>
    <w:basedOn w:val="Normal"/>
    <w:link w:val="FooterChar"/>
    <w:uiPriority w:val="99"/>
    <w:unhideWhenUsed/>
    <w:rsid w:val="0076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62"/>
  </w:style>
  <w:style w:type="paragraph" w:styleId="BalloonText">
    <w:name w:val="Balloon Text"/>
    <w:basedOn w:val="Normal"/>
    <w:link w:val="BalloonTextChar"/>
    <w:uiPriority w:val="99"/>
    <w:semiHidden/>
    <w:unhideWhenUsed/>
    <w:rsid w:val="00760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9B61BB4E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Rushey Mead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Sidik Mia</dc:creator>
  <cp:keywords/>
  <dc:description/>
  <cp:lastModifiedBy>Tahir Sidik Mia</cp:lastModifiedBy>
  <cp:revision>1</cp:revision>
  <cp:lastPrinted>2017-06-15T13:44:00Z</cp:lastPrinted>
  <dcterms:created xsi:type="dcterms:W3CDTF">2017-06-15T13:43:00Z</dcterms:created>
  <dcterms:modified xsi:type="dcterms:W3CDTF">2017-06-15T13:45:00Z</dcterms:modified>
</cp:coreProperties>
</file>